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B6D" w:rsidRPr="00356EEF" w:rsidRDefault="00390B99" w:rsidP="002B1DF1">
      <w:pPr>
        <w:pStyle w:val="Text"/>
        <w:rPr>
          <w:b/>
          <w:u w:val="single"/>
          <w:lang w:val="en-GB"/>
        </w:rPr>
      </w:pPr>
      <w:proofErr w:type="spellStart"/>
      <w:r w:rsidRPr="00356EEF">
        <w:rPr>
          <w:b/>
          <w:u w:val="single"/>
          <w:lang w:val="en-GB"/>
        </w:rPr>
        <w:t>Befehlsliste</w:t>
      </w:r>
      <w:proofErr w:type="spellEnd"/>
      <w:r w:rsidRPr="00356EEF">
        <w:rPr>
          <w:b/>
          <w:u w:val="single"/>
          <w:lang w:val="en-GB"/>
        </w:rPr>
        <w:t xml:space="preserve"> </w:t>
      </w:r>
      <w:proofErr w:type="spellStart"/>
      <w:r w:rsidRPr="00356EEF">
        <w:rPr>
          <w:b/>
          <w:u w:val="single"/>
          <w:lang w:val="en-GB"/>
        </w:rPr>
        <w:t>Correctiontool</w:t>
      </w:r>
      <w:proofErr w:type="spellEnd"/>
    </w:p>
    <w:p w:rsidR="00390B99" w:rsidRDefault="00390B99" w:rsidP="002B1DF1">
      <w:pPr>
        <w:pStyle w:val="Text"/>
        <w:rPr>
          <w:lang w:val="en-GB"/>
        </w:rPr>
      </w:pPr>
      <w:proofErr w:type="spellStart"/>
      <w:proofErr w:type="gramStart"/>
      <w:r w:rsidRPr="00356EEF">
        <w:rPr>
          <w:lang w:val="en-GB"/>
        </w:rPr>
        <w:t>Benutzerkonten</w:t>
      </w:r>
      <w:proofErr w:type="spellEnd"/>
      <w:r w:rsidRPr="00356EEF">
        <w:rPr>
          <w:lang w:val="en-GB"/>
        </w:rPr>
        <w:t xml:space="preserve"> :</w:t>
      </w:r>
      <w:proofErr w:type="gramEnd"/>
    </w:p>
    <w:p w:rsidR="00201EB6" w:rsidRPr="00356EEF" w:rsidRDefault="00201EB6" w:rsidP="002B1DF1">
      <w:pPr>
        <w:pStyle w:val="Text"/>
        <w:rPr>
          <w:lang w:val="en-GB"/>
        </w:rPr>
      </w:pPr>
      <w:r>
        <w:rPr>
          <w:lang w:val="en-GB"/>
        </w:rPr>
        <w:t>1.1</w:t>
      </w:r>
    </w:p>
    <w:p w:rsidR="00390B99" w:rsidRPr="00356EEF" w:rsidRDefault="00390B99" w:rsidP="00390B9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$</w:t>
      </w:r>
      <w:proofErr w:type="spellStart"/>
      <w:proofErr w:type="gramStart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>env:computername</w:t>
      </w:r>
      <w:proofErr w:type="spellEnd"/>
      <w:proofErr w:type="gramEnd"/>
      <w:r w:rsidRPr="00356EEF">
        <w:rPr>
          <w:rFonts w:ascii="Lucida Console" w:hAnsi="Lucida Console" w:cs="Lucida Console"/>
          <w:color w:val="FF4500"/>
          <w:sz w:val="18"/>
          <w:szCs w:val="18"/>
          <w:lang w:val="en-GB"/>
        </w:rPr>
        <w:t xml:space="preserve"> </w:t>
      </w:r>
    </w:p>
    <w:p w:rsidR="00390B99" w:rsidRDefault="00390B99" w:rsidP="00390B99">
      <w:pPr>
        <w:pStyle w:val="Text"/>
        <w:rPr>
          <w:lang w:val="en-GB"/>
        </w:rPr>
      </w:pPr>
    </w:p>
    <w:p w:rsidR="00201EB6" w:rsidRPr="00356EEF" w:rsidRDefault="00201EB6" w:rsidP="00390B99">
      <w:pPr>
        <w:pStyle w:val="Text"/>
        <w:rPr>
          <w:lang w:val="en-GB"/>
        </w:rPr>
      </w:pPr>
      <w:r>
        <w:rPr>
          <w:lang w:val="en-GB"/>
        </w:rPr>
        <w:t>1.2</w:t>
      </w:r>
    </w:p>
    <w:p w:rsidR="00C95D12" w:rsidRPr="00356EEF" w:rsidRDefault="00C95D12" w:rsidP="00C95D12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>LocalUser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| select *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1.4</w:t>
      </w:r>
    </w:p>
    <w:p w:rsidR="00201EB6" w:rsidRPr="00FA2E0C" w:rsidRDefault="00201EB6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get-item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B7093"/>
          <w:sz w:val="18"/>
          <w:szCs w:val="18"/>
          <w:lang w:val="en-GB"/>
        </w:rPr>
        <w:t>"HKCU:\Software\Microsoft\Windows\CurrentVersion\Explorer\Advanced\"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ItemProperty</w:t>
      </w:r>
      <w:proofErr w:type="spellEnd"/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E82EE"/>
          <w:sz w:val="18"/>
          <w:szCs w:val="18"/>
          <w:lang w:val="en-GB"/>
        </w:rPr>
        <w:t>Filter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FA2E0C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FA2E0C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format-list </w:t>
      </w:r>
    </w:p>
    <w:p w:rsidR="00201EB6" w:rsidRDefault="00787CE9" w:rsidP="00390B99">
      <w:pPr>
        <w:pStyle w:val="Text"/>
        <w:rPr>
          <w:lang w:val="en-GB"/>
        </w:rPr>
      </w:pPr>
      <w:r>
        <w:rPr>
          <w:lang w:val="en-GB"/>
        </w:rPr>
        <w:t>1.5/1.6</w:t>
      </w:r>
    </w:p>
    <w:p w:rsidR="00787CE9" w:rsidRPr="00787CE9" w:rsidRDefault="00787CE9" w:rsidP="00787CE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</w:p>
    <w:p w:rsidR="00787CE9" w:rsidRDefault="00787CE9" w:rsidP="00390B99">
      <w:pPr>
        <w:pStyle w:val="Text"/>
        <w:rPr>
          <w:lang w:val="en-GB"/>
        </w:rPr>
      </w:pPr>
    </w:p>
    <w:p w:rsidR="00201EB6" w:rsidRPr="00356EEF" w:rsidRDefault="00201EB6" w:rsidP="00787CE9">
      <w:pPr>
        <w:pStyle w:val="Text"/>
        <w:pBdr>
          <w:top w:val="single" w:sz="4" w:space="1" w:color="auto"/>
        </w:pBdr>
        <w:rPr>
          <w:lang w:val="en-GB"/>
        </w:rPr>
      </w:pPr>
      <w:r>
        <w:rPr>
          <w:lang w:val="en-GB"/>
        </w:rPr>
        <w:t>2.1</w:t>
      </w:r>
    </w:p>
    <w:p w:rsidR="00356EEF" w:rsidRPr="00356EEF" w:rsidRDefault="00356EEF" w:rsidP="00356EE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B7093"/>
          <w:sz w:val="18"/>
          <w:szCs w:val="18"/>
          <w:lang w:val="en-GB"/>
        </w:rPr>
      </w:pP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NetAdapterBinding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Select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proofErr w:type="gram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,</w:t>
      </w:r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Enabled</w:t>
      </w:r>
      <w:proofErr w:type="spellEnd"/>
      <w:proofErr w:type="gram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3D3D3"/>
          <w:sz w:val="18"/>
          <w:szCs w:val="18"/>
          <w:lang w:val="en-GB"/>
        </w:rPr>
        <w:t>|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E0FFFF"/>
          <w:sz w:val="18"/>
          <w:szCs w:val="18"/>
          <w:lang w:val="en-GB"/>
        </w:rPr>
        <w:t>where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proofErr w:type="spellStart"/>
      <w:r w:rsidRPr="00356EEF">
        <w:rPr>
          <w:rFonts w:ascii="Lucida Console" w:hAnsi="Lucida Console" w:cs="Lucida Console"/>
          <w:color w:val="EE82EE"/>
          <w:sz w:val="18"/>
          <w:szCs w:val="18"/>
          <w:lang w:val="en-GB"/>
        </w:rPr>
        <w:t>DisplayName</w:t>
      </w:r>
      <w:proofErr w:type="spellEnd"/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FFE4B5"/>
          <w:sz w:val="18"/>
          <w:szCs w:val="18"/>
          <w:lang w:val="en-GB"/>
        </w:rPr>
        <w:t>-like</w:t>
      </w:r>
      <w:r w:rsidRPr="00356EEF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 </w:t>
      </w:r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"</w:t>
      </w:r>
      <w:proofErr w:type="spellStart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>Internetprotokoll</w:t>
      </w:r>
      <w:proofErr w:type="spellEnd"/>
      <w:r w:rsidRPr="00356EEF">
        <w:rPr>
          <w:rFonts w:ascii="Lucida Console" w:hAnsi="Lucida Console" w:cs="Lucida Console"/>
          <w:color w:val="DB7093"/>
          <w:sz w:val="18"/>
          <w:szCs w:val="18"/>
          <w:lang w:val="en-GB"/>
        </w:rPr>
        <w:t xml:space="preserve">, Version 6 (TCP/IPv6)" </w:t>
      </w:r>
    </w:p>
    <w:p w:rsidR="00C95D12" w:rsidRDefault="00201EB6" w:rsidP="00390B99">
      <w:pPr>
        <w:pStyle w:val="Text"/>
        <w:rPr>
          <w:lang w:val="en-GB"/>
        </w:rPr>
      </w:pPr>
      <w:r>
        <w:rPr>
          <w:lang w:val="en-GB"/>
        </w:rPr>
        <w:t>2.2</w:t>
      </w:r>
    </w:p>
    <w:p w:rsidR="00EF2F73" w:rsidRPr="00201EB6" w:rsidRDefault="00AB28D5" w:rsidP="00201EB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GB"/>
        </w:rPr>
      </w:pPr>
      <w:r w:rsidRPr="007E0BE2">
        <w:rPr>
          <w:rFonts w:ascii="Lucida Console" w:hAnsi="Lucida Console" w:cs="Lucida Console"/>
          <w:color w:val="F5F5F5"/>
          <w:sz w:val="18"/>
          <w:szCs w:val="18"/>
          <w:lang w:val="en-GB"/>
        </w:rPr>
        <w:t xml:space="preserve">ipconfig </w:t>
      </w:r>
    </w:p>
    <w:p w:rsidR="00EF2F73" w:rsidRPr="007E0BE2" w:rsidRDefault="00EF2F73" w:rsidP="00EF2F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bookmarkStart w:id="0" w:name="_GoBack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>DnsClientServerAddress</w:t>
      </w:r>
      <w:proofErr w:type="spellEnd"/>
      <w:r w:rsidRPr="007E0BE2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</w:t>
      </w:r>
    </w:p>
    <w:bookmarkEnd w:id="0"/>
    <w:p w:rsidR="00EF2F73" w:rsidRDefault="0028040F" w:rsidP="00073F61">
      <w:pPr>
        <w:pStyle w:val="Text"/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 xml:space="preserve"> </w:t>
      </w:r>
    </w:p>
    <w:p w:rsidR="00073F61" w:rsidRDefault="00073F61" w:rsidP="00073F61">
      <w:pPr>
        <w:pStyle w:val="Text"/>
        <w:rPr>
          <w:lang w:val="en-GB"/>
        </w:rPr>
      </w:pPr>
      <w:r>
        <w:rPr>
          <w:lang w:val="en-GB"/>
        </w:rPr>
        <w:t>3</w:t>
      </w:r>
    </w:p>
    <w:p w:rsidR="00073F61" w:rsidRPr="00787CE9" w:rsidRDefault="00073F61" w:rsidP="00073F6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E0FFFF"/>
          <w:sz w:val="18"/>
          <w:szCs w:val="18"/>
          <w:lang w:val="en-GB"/>
        </w:rPr>
      </w:pPr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>Get-</w:t>
      </w:r>
      <w:proofErr w:type="spellStart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>ChildItem</w:t>
      </w:r>
      <w:proofErr w:type="spellEnd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"HKLM:\SOFTWARE\The Document Foundation\LibreOffice\5.3" -</w:t>
      </w:r>
      <w:proofErr w:type="spellStart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>Recurse</w:t>
      </w:r>
      <w:proofErr w:type="spellEnd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| Get-</w:t>
      </w:r>
      <w:proofErr w:type="spellStart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>ItemProperty</w:t>
      </w:r>
      <w:proofErr w:type="spellEnd"/>
      <w:r w:rsidRPr="00073F61">
        <w:rPr>
          <w:rFonts w:ascii="Lucida Console" w:hAnsi="Lucida Console" w:cs="Lucida Console"/>
          <w:color w:val="E0FFFF"/>
          <w:sz w:val="18"/>
          <w:szCs w:val="18"/>
          <w:lang w:val="en-GB"/>
        </w:rPr>
        <w:t xml:space="preserve"> | select BASISINSTALLLOCATION -Last 1 | format-list</w:t>
      </w:r>
    </w:p>
    <w:p w:rsidR="00FA2E0C" w:rsidRPr="007E0BE2" w:rsidRDefault="00FA2E0C" w:rsidP="00073F61">
      <w:pPr>
        <w:pStyle w:val="Text"/>
        <w:jc w:val="both"/>
        <w:rPr>
          <w:lang w:val="en-GB"/>
        </w:rPr>
      </w:pPr>
    </w:p>
    <w:sectPr w:rsidR="00FA2E0C" w:rsidRPr="007E0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18D4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39013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F8D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60C5A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E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C496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08E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2D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0C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9A63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D22AD"/>
    <w:multiLevelType w:val="hybridMultilevel"/>
    <w:tmpl w:val="F81E46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9"/>
    <w:rsid w:val="0002048F"/>
    <w:rsid w:val="00055212"/>
    <w:rsid w:val="00073F61"/>
    <w:rsid w:val="00201EB6"/>
    <w:rsid w:val="0028040F"/>
    <w:rsid w:val="00293120"/>
    <w:rsid w:val="002B1DF1"/>
    <w:rsid w:val="002B7B11"/>
    <w:rsid w:val="00356EEF"/>
    <w:rsid w:val="00360FD8"/>
    <w:rsid w:val="003820EB"/>
    <w:rsid w:val="00390B99"/>
    <w:rsid w:val="0054788C"/>
    <w:rsid w:val="00575CC6"/>
    <w:rsid w:val="005D25D8"/>
    <w:rsid w:val="00776B6D"/>
    <w:rsid w:val="00787CE9"/>
    <w:rsid w:val="007E0BE2"/>
    <w:rsid w:val="00A95BB9"/>
    <w:rsid w:val="00AB28D5"/>
    <w:rsid w:val="00BA7983"/>
    <w:rsid w:val="00C64679"/>
    <w:rsid w:val="00C95D12"/>
    <w:rsid w:val="00CA75E9"/>
    <w:rsid w:val="00D556E1"/>
    <w:rsid w:val="00E82BEA"/>
    <w:rsid w:val="00E95AB9"/>
    <w:rsid w:val="00EF2F73"/>
    <w:rsid w:val="00FA2E0C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29442B"/>
  <w15:chartTrackingRefBased/>
  <w15:docId w15:val="{0EC50DA0-B657-4B5A-BCA8-13A69794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sid w:val="002B1DF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78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78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78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478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2"/>
    <w:qFormat/>
    <w:rsid w:val="0054788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788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78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78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4788C"/>
    <w:rPr>
      <w:rFonts w:ascii="Arial" w:eastAsiaTheme="majorEastAsia" w:hAnsi="Arial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qFormat/>
    <w:rsid w:val="0054788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elZchn">
    <w:name w:val="Titel Zchn"/>
    <w:basedOn w:val="Absatz-Standardschriftart"/>
    <w:link w:val="Titel"/>
    <w:rsid w:val="00E95AB9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78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788C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54788C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54788C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54788C"/>
    <w:rPr>
      <w:rFonts w:ascii="Arial" w:hAnsi="Arial"/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4788C"/>
    <w:rPr>
      <w:rFonts w:ascii="Arial" w:hAnsi="Arial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478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788C"/>
    <w:rPr>
      <w:rFonts w:ascii="Arial" w:hAnsi="Arial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78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788C"/>
    <w:rPr>
      <w:rFonts w:ascii="Arial" w:hAnsi="Arial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54788C"/>
    <w:rPr>
      <w:rFonts w:ascii="Arial" w:hAnsi="Arial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4788C"/>
    <w:rPr>
      <w:rFonts w:ascii="Arial" w:hAnsi="Arial"/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4788C"/>
    <w:rPr>
      <w:rFonts w:ascii="Arial" w:hAnsi="Arial"/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54788C"/>
    <w:pPr>
      <w:ind w:left="720"/>
      <w:contextualSpacing/>
    </w:pPr>
  </w:style>
  <w:style w:type="paragraph" w:customStyle="1" w:styleId="Adresse">
    <w:name w:val="Adresse"/>
    <w:basedOn w:val="Standard"/>
    <w:uiPriority w:val="1"/>
    <w:qFormat/>
    <w:rsid w:val="0054788C"/>
    <w:pPr>
      <w:spacing w:line="260" w:lineRule="exact"/>
    </w:pPr>
  </w:style>
  <w:style w:type="paragraph" w:customStyle="1" w:styleId="Referenz">
    <w:name w:val="Referenz"/>
    <w:uiPriority w:val="1"/>
    <w:qFormat/>
    <w:rsid w:val="0054788C"/>
    <w:rPr>
      <w:rFonts w:ascii="Arial" w:hAnsi="Arial"/>
      <w:sz w:val="18"/>
    </w:rPr>
  </w:style>
  <w:style w:type="paragraph" w:customStyle="1" w:styleId="Text">
    <w:name w:val="Text"/>
    <w:qFormat/>
    <w:rsid w:val="0054788C"/>
    <w:pPr>
      <w:spacing w:line="260" w:lineRule="exact"/>
    </w:pPr>
    <w:rPr>
      <w:rFonts w:ascii="Arial" w:eastAsiaTheme="majorEastAsia" w:hAnsi="Arial" w:cstheme="majorBidi"/>
      <w:spacing w:val="-10"/>
      <w:kern w:val="28"/>
      <w:sz w:val="20"/>
      <w:szCs w:val="56"/>
    </w:rPr>
  </w:style>
  <w:style w:type="table" w:styleId="Tabellenraster">
    <w:name w:val="Table Grid"/>
    <w:basedOn w:val="NormaleTabelle"/>
    <w:uiPriority w:val="39"/>
    <w:rsid w:val="005D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BD8231A1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 Burkard Bjoern</dc:creator>
  <cp:keywords/>
  <dc:description/>
  <cp:lastModifiedBy>BBZW-Sursee Burkard Bjoern</cp:lastModifiedBy>
  <cp:revision>6</cp:revision>
  <dcterms:created xsi:type="dcterms:W3CDTF">2017-12-14T07:16:00Z</dcterms:created>
  <dcterms:modified xsi:type="dcterms:W3CDTF">2017-12-20T14:59:00Z</dcterms:modified>
</cp:coreProperties>
</file>